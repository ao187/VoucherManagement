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98CCC" w14:textId="4FD75663" w:rsidR="003A4204" w:rsidRDefault="00422153" w:rsidP="00422153">
      <w:pPr>
        <w:pStyle w:val="Header"/>
        <w:rPr>
          <w:b/>
          <w:sz w:val="36"/>
          <w:szCs w:val="36"/>
        </w:rPr>
      </w:pPr>
      <w:r w:rsidRPr="00861E31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1254833" wp14:editId="2E4F8D0B">
            <wp:simplePos x="0" y="0"/>
            <wp:positionH relativeFrom="column">
              <wp:posOffset>-62230</wp:posOffset>
            </wp:positionH>
            <wp:positionV relativeFrom="paragraph">
              <wp:posOffset>-1093470</wp:posOffset>
            </wp:positionV>
            <wp:extent cx="2496820" cy="680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345">
        <w:rPr>
          <w:b/>
          <w:sz w:val="36"/>
          <w:szCs w:val="36"/>
        </w:rPr>
        <w:t xml:space="preserve">May </w:t>
      </w:r>
      <w:r w:rsidR="003A4204" w:rsidRPr="002D4939">
        <w:rPr>
          <w:b/>
          <w:sz w:val="36"/>
          <w:szCs w:val="36"/>
        </w:rPr>
        <w:t>Examinations 201</w:t>
      </w:r>
      <w:r w:rsidR="00D32978">
        <w:rPr>
          <w:b/>
          <w:sz w:val="36"/>
          <w:szCs w:val="36"/>
        </w:rPr>
        <w:t>4</w:t>
      </w:r>
      <w:r w:rsidR="003A4204">
        <w:rPr>
          <w:b/>
          <w:sz w:val="36"/>
          <w:szCs w:val="36"/>
        </w:rPr>
        <w:tab/>
      </w:r>
    </w:p>
    <w:p w14:paraId="067B1AB2" w14:textId="77777777" w:rsidR="00422153" w:rsidRPr="00422153" w:rsidRDefault="00422153" w:rsidP="00422153">
      <w:pPr>
        <w:pStyle w:val="Head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A4204" w14:paraId="2FE9AA14" w14:textId="77777777" w:rsidTr="003A4204">
        <w:tc>
          <w:tcPr>
            <w:tcW w:w="10598" w:type="dxa"/>
          </w:tcPr>
          <w:p w14:paraId="3BBBD510" w14:textId="77777777" w:rsidR="003A4204" w:rsidRPr="001E4990" w:rsidRDefault="003A4204" w:rsidP="003A4204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DO NOT OPEN THE QUESTION PAPER UNTIL INSTRUCTED TO DO SO BY THE CHIEF INVIGILATOR</w:t>
            </w:r>
          </w:p>
        </w:tc>
      </w:tr>
    </w:tbl>
    <w:p w14:paraId="322E9E1A" w14:textId="77777777" w:rsidR="003A4204" w:rsidRPr="00C862C6" w:rsidRDefault="003A4204" w:rsidP="003A420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7650"/>
      </w:tblGrid>
      <w:tr w:rsidR="00C23D53" w:rsidRPr="00C23D53" w14:paraId="5970E33D" w14:textId="77777777" w:rsidTr="003A4204">
        <w:trPr>
          <w:trHeight w:val="582"/>
        </w:trPr>
        <w:tc>
          <w:tcPr>
            <w:tcW w:w="2802" w:type="dxa"/>
          </w:tcPr>
          <w:p w14:paraId="4174274F" w14:textId="77777777" w:rsidR="003A4204" w:rsidRPr="00C23D53" w:rsidRDefault="003A4204" w:rsidP="00130C0B">
            <w:pPr>
              <w:rPr>
                <w:b/>
                <w:sz w:val="24"/>
                <w:szCs w:val="24"/>
              </w:rPr>
            </w:pPr>
            <w:r w:rsidRPr="00C23D53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7796" w:type="dxa"/>
          </w:tcPr>
          <w:p w14:paraId="2014CFB4" w14:textId="77777777" w:rsidR="003A4204" w:rsidRPr="00C23D53" w:rsidRDefault="00FB7936" w:rsidP="00FB7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of Management</w:t>
            </w:r>
          </w:p>
        </w:tc>
      </w:tr>
      <w:tr w:rsidR="00C23D53" w:rsidRPr="00C23D53" w14:paraId="44AB2410" w14:textId="77777777" w:rsidTr="003A4204">
        <w:trPr>
          <w:trHeight w:val="562"/>
        </w:trPr>
        <w:tc>
          <w:tcPr>
            <w:tcW w:w="2802" w:type="dxa"/>
          </w:tcPr>
          <w:p w14:paraId="5ACA7380" w14:textId="77777777" w:rsidR="003A4204" w:rsidRPr="00C23D53" w:rsidRDefault="003A4204" w:rsidP="00130C0B">
            <w:pPr>
              <w:rPr>
                <w:b/>
                <w:sz w:val="24"/>
                <w:szCs w:val="24"/>
              </w:rPr>
            </w:pPr>
            <w:r w:rsidRPr="00C23D53">
              <w:rPr>
                <w:b/>
                <w:sz w:val="24"/>
                <w:szCs w:val="24"/>
              </w:rPr>
              <w:t>Module Code</w:t>
            </w:r>
          </w:p>
        </w:tc>
        <w:tc>
          <w:tcPr>
            <w:tcW w:w="7796" w:type="dxa"/>
          </w:tcPr>
          <w:p w14:paraId="23BDD543" w14:textId="6E51D185" w:rsidR="003A4204" w:rsidRPr="00C23D53" w:rsidRDefault="00FB7936" w:rsidP="00A66FD9">
            <w:pPr>
              <w:rPr>
                <w:b/>
                <w:sz w:val="24"/>
                <w:szCs w:val="24"/>
              </w:rPr>
            </w:pPr>
            <w:r w:rsidRPr="00FB7936">
              <w:rPr>
                <w:b/>
                <w:sz w:val="24"/>
                <w:szCs w:val="24"/>
              </w:rPr>
              <w:t>MN</w:t>
            </w:r>
            <w:r w:rsidR="00A66FD9">
              <w:rPr>
                <w:b/>
                <w:sz w:val="24"/>
                <w:szCs w:val="24"/>
              </w:rPr>
              <w:t>2121</w:t>
            </w:r>
          </w:p>
        </w:tc>
      </w:tr>
      <w:tr w:rsidR="00C23D53" w:rsidRPr="00C23D53" w14:paraId="76B90BF3" w14:textId="77777777" w:rsidTr="003A4204">
        <w:trPr>
          <w:trHeight w:val="570"/>
        </w:trPr>
        <w:tc>
          <w:tcPr>
            <w:tcW w:w="2802" w:type="dxa"/>
          </w:tcPr>
          <w:p w14:paraId="7493408B" w14:textId="77777777" w:rsidR="003A4204" w:rsidRPr="00C23D53" w:rsidRDefault="003A4204" w:rsidP="00130C0B">
            <w:pPr>
              <w:rPr>
                <w:b/>
                <w:sz w:val="24"/>
                <w:szCs w:val="24"/>
              </w:rPr>
            </w:pPr>
            <w:r w:rsidRPr="00C23D53">
              <w:rPr>
                <w:b/>
                <w:sz w:val="24"/>
                <w:szCs w:val="24"/>
              </w:rPr>
              <w:t>Module Title</w:t>
            </w:r>
          </w:p>
        </w:tc>
        <w:tc>
          <w:tcPr>
            <w:tcW w:w="7796" w:type="dxa"/>
          </w:tcPr>
          <w:p w14:paraId="50200051" w14:textId="4E936806" w:rsidR="003A4204" w:rsidRPr="00C23D53" w:rsidRDefault="00A66FD9" w:rsidP="00130C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Consumer Research</w:t>
            </w:r>
            <w:r w:rsidR="00915216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23D53" w:rsidRPr="00C23D53" w14:paraId="15732752" w14:textId="77777777" w:rsidTr="003A4204">
        <w:trPr>
          <w:trHeight w:val="550"/>
        </w:trPr>
        <w:tc>
          <w:tcPr>
            <w:tcW w:w="2802" w:type="dxa"/>
          </w:tcPr>
          <w:p w14:paraId="340C5207" w14:textId="77777777" w:rsidR="003A4204" w:rsidRPr="00C23D53" w:rsidRDefault="003A4204" w:rsidP="00130C0B">
            <w:pPr>
              <w:rPr>
                <w:b/>
                <w:sz w:val="24"/>
                <w:szCs w:val="24"/>
              </w:rPr>
            </w:pPr>
            <w:r w:rsidRPr="00C23D53">
              <w:rPr>
                <w:b/>
                <w:sz w:val="24"/>
                <w:szCs w:val="24"/>
              </w:rPr>
              <w:t>Exam Duration</w:t>
            </w:r>
          </w:p>
          <w:p w14:paraId="57B3ADFC" w14:textId="77777777" w:rsidR="003A4204" w:rsidRPr="00C23D53" w:rsidRDefault="003A4204" w:rsidP="00130C0B">
            <w:pPr>
              <w:rPr>
                <w:sz w:val="16"/>
                <w:szCs w:val="16"/>
              </w:rPr>
            </w:pPr>
            <w:r w:rsidRPr="00C23D53">
              <w:rPr>
                <w:sz w:val="16"/>
                <w:szCs w:val="16"/>
              </w:rPr>
              <w:t>(in words)</w:t>
            </w:r>
          </w:p>
        </w:tc>
        <w:tc>
          <w:tcPr>
            <w:tcW w:w="7796" w:type="dxa"/>
          </w:tcPr>
          <w:p w14:paraId="2326756A" w14:textId="09F189CF" w:rsidR="003A4204" w:rsidRPr="00C23D53" w:rsidRDefault="00323345" w:rsidP="00FB79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4B344B">
              <w:rPr>
                <w:b/>
                <w:sz w:val="24"/>
                <w:szCs w:val="24"/>
              </w:rPr>
              <w:t>One and a half</w:t>
            </w:r>
            <w:r w:rsidR="00915216">
              <w:rPr>
                <w:b/>
                <w:sz w:val="24"/>
                <w:szCs w:val="24"/>
              </w:rPr>
              <w:t xml:space="preserve"> </w:t>
            </w:r>
            <w:r w:rsidR="00C23D53">
              <w:rPr>
                <w:b/>
                <w:sz w:val="24"/>
                <w:szCs w:val="24"/>
              </w:rPr>
              <w:t>hours</w:t>
            </w:r>
          </w:p>
        </w:tc>
      </w:tr>
    </w:tbl>
    <w:p w14:paraId="7DB83706" w14:textId="77777777" w:rsidR="003A4204" w:rsidRPr="00C23D53" w:rsidRDefault="003A4204" w:rsidP="003A420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3A4204" w:rsidRPr="00C23D53" w14:paraId="3C11DACD" w14:textId="77777777" w:rsidTr="003A4204">
        <w:tc>
          <w:tcPr>
            <w:tcW w:w="10598" w:type="dxa"/>
          </w:tcPr>
          <w:p w14:paraId="1F23D0E6" w14:textId="77777777" w:rsidR="003A4204" w:rsidRPr="00C23D53" w:rsidRDefault="003A4204" w:rsidP="00B3010D">
            <w:pPr>
              <w:jc w:val="center"/>
              <w:rPr>
                <w:b/>
                <w:sz w:val="32"/>
                <w:szCs w:val="32"/>
              </w:rPr>
            </w:pPr>
            <w:r w:rsidRPr="00C23D53">
              <w:rPr>
                <w:b/>
                <w:sz w:val="32"/>
                <w:szCs w:val="32"/>
              </w:rPr>
              <w:t>CHECK YOU HAVE THE CORRECT QUESTION PAPER</w:t>
            </w:r>
          </w:p>
        </w:tc>
      </w:tr>
    </w:tbl>
    <w:p w14:paraId="1403BCBF" w14:textId="77777777" w:rsidR="003A4204" w:rsidRPr="00C23D53" w:rsidRDefault="003A4204" w:rsidP="003A420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649"/>
      </w:tblGrid>
      <w:tr w:rsidR="00C23D53" w:rsidRPr="00C23D53" w14:paraId="6C72ECAE" w14:textId="77777777" w:rsidTr="003A4204">
        <w:trPr>
          <w:trHeight w:val="560"/>
        </w:trPr>
        <w:tc>
          <w:tcPr>
            <w:tcW w:w="2802" w:type="dxa"/>
          </w:tcPr>
          <w:p w14:paraId="6E6CAFCB" w14:textId="77777777" w:rsidR="003A4204" w:rsidRPr="003F415A" w:rsidRDefault="003A4204" w:rsidP="00130C0B">
            <w:pPr>
              <w:rPr>
                <w:b/>
                <w:sz w:val="24"/>
                <w:szCs w:val="24"/>
              </w:rPr>
            </w:pPr>
            <w:r w:rsidRPr="003F415A">
              <w:rPr>
                <w:b/>
                <w:sz w:val="24"/>
                <w:szCs w:val="24"/>
              </w:rPr>
              <w:t>Number of Pages</w:t>
            </w:r>
          </w:p>
        </w:tc>
        <w:tc>
          <w:tcPr>
            <w:tcW w:w="7796" w:type="dxa"/>
          </w:tcPr>
          <w:p w14:paraId="5AA0F8BA" w14:textId="5E89AE80" w:rsidR="003A4204" w:rsidRPr="003F415A" w:rsidRDefault="008E1723" w:rsidP="00130C0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C23D53" w:rsidRPr="00C23D53" w14:paraId="5E182433" w14:textId="77777777" w:rsidTr="003A4204">
        <w:trPr>
          <w:trHeight w:val="568"/>
        </w:trPr>
        <w:tc>
          <w:tcPr>
            <w:tcW w:w="2802" w:type="dxa"/>
          </w:tcPr>
          <w:p w14:paraId="0FEECBBF" w14:textId="77777777" w:rsidR="003A4204" w:rsidRPr="003F415A" w:rsidRDefault="003A4204" w:rsidP="00130C0B">
            <w:pPr>
              <w:rPr>
                <w:b/>
                <w:sz w:val="24"/>
                <w:szCs w:val="24"/>
              </w:rPr>
            </w:pPr>
            <w:r w:rsidRPr="003F415A">
              <w:rPr>
                <w:b/>
                <w:sz w:val="24"/>
                <w:szCs w:val="24"/>
              </w:rPr>
              <w:t>Number of Questions</w:t>
            </w:r>
          </w:p>
        </w:tc>
        <w:tc>
          <w:tcPr>
            <w:tcW w:w="7796" w:type="dxa"/>
          </w:tcPr>
          <w:p w14:paraId="570B0DAA" w14:textId="1CC2DF6B" w:rsidR="003A4204" w:rsidRPr="003F415A" w:rsidRDefault="00C533D7" w:rsidP="00130C0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C23D53" w:rsidRPr="00C23D53" w14:paraId="651D0CE4" w14:textId="77777777" w:rsidTr="003A4204">
        <w:trPr>
          <w:trHeight w:val="1229"/>
        </w:trPr>
        <w:tc>
          <w:tcPr>
            <w:tcW w:w="2802" w:type="dxa"/>
          </w:tcPr>
          <w:p w14:paraId="5F319284" w14:textId="77777777" w:rsidR="003A4204" w:rsidRPr="00C23D53" w:rsidRDefault="00B3010D" w:rsidP="00130C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Instructions to C</w:t>
            </w:r>
            <w:r w:rsidR="003A4204" w:rsidRPr="00C23D53">
              <w:rPr>
                <w:b/>
                <w:sz w:val="24"/>
                <w:szCs w:val="24"/>
              </w:rPr>
              <w:t>andidates</w:t>
            </w:r>
          </w:p>
        </w:tc>
        <w:tc>
          <w:tcPr>
            <w:tcW w:w="7796" w:type="dxa"/>
          </w:tcPr>
          <w:p w14:paraId="79EB869F" w14:textId="131465A9" w:rsidR="008E1723" w:rsidRPr="002E0923" w:rsidRDefault="008E1723" w:rsidP="008E1723">
            <w:pPr>
              <w:rPr>
                <w:rFonts w:cs="Arial"/>
                <w:sz w:val="24"/>
                <w:szCs w:val="24"/>
              </w:rPr>
            </w:pPr>
            <w:r w:rsidRPr="002E0923">
              <w:rPr>
                <w:rFonts w:cs="Arial"/>
                <w:sz w:val="24"/>
                <w:szCs w:val="24"/>
              </w:rPr>
              <w:t xml:space="preserve">Please answer </w:t>
            </w:r>
            <w:r w:rsidRPr="002E0923">
              <w:rPr>
                <w:rFonts w:cs="Arial"/>
                <w:b/>
                <w:sz w:val="24"/>
                <w:szCs w:val="24"/>
                <w:u w:val="single"/>
              </w:rPr>
              <w:t>TWO</w:t>
            </w:r>
            <w:r w:rsidRPr="002E0923">
              <w:rPr>
                <w:rFonts w:cs="Arial"/>
                <w:sz w:val="24"/>
                <w:szCs w:val="24"/>
              </w:rPr>
              <w:t xml:space="preserve"> out of the following </w:t>
            </w:r>
            <w:r w:rsidR="00C533D7">
              <w:rPr>
                <w:rFonts w:cs="Arial"/>
                <w:sz w:val="24"/>
                <w:szCs w:val="24"/>
              </w:rPr>
              <w:t>five</w:t>
            </w:r>
            <w:r w:rsidRPr="002E0923">
              <w:rPr>
                <w:rFonts w:cs="Arial"/>
                <w:sz w:val="24"/>
                <w:szCs w:val="24"/>
              </w:rPr>
              <w:t xml:space="preserve"> questions.</w:t>
            </w:r>
          </w:p>
          <w:p w14:paraId="5B988423" w14:textId="77777777" w:rsidR="008E1723" w:rsidRPr="002E0923" w:rsidRDefault="008E1723" w:rsidP="008E1723">
            <w:pPr>
              <w:rPr>
                <w:rFonts w:cs="Arial"/>
                <w:sz w:val="24"/>
                <w:szCs w:val="24"/>
              </w:rPr>
            </w:pPr>
          </w:p>
          <w:p w14:paraId="2799139B" w14:textId="243E49CE" w:rsidR="00497634" w:rsidRPr="008E1723" w:rsidRDefault="008E1723" w:rsidP="00130C0B">
            <w:pPr>
              <w:rPr>
                <w:rFonts w:cs="Arial"/>
                <w:sz w:val="24"/>
                <w:szCs w:val="24"/>
              </w:rPr>
            </w:pPr>
            <w:r w:rsidRPr="002E0923">
              <w:rPr>
                <w:rFonts w:cs="Arial"/>
                <w:sz w:val="24"/>
                <w:szCs w:val="24"/>
              </w:rPr>
              <w:t>All questions are worth equal marks</w:t>
            </w:r>
          </w:p>
          <w:p w14:paraId="3691F4DB" w14:textId="77777777" w:rsidR="00422153" w:rsidRDefault="00422153" w:rsidP="00130C0B">
            <w:pPr>
              <w:rPr>
                <w:b/>
              </w:rPr>
            </w:pPr>
          </w:p>
          <w:p w14:paraId="186B3D58" w14:textId="77777777" w:rsidR="00422153" w:rsidRPr="00C23D53" w:rsidRDefault="00422153" w:rsidP="00130C0B">
            <w:pPr>
              <w:rPr>
                <w:b/>
              </w:rPr>
            </w:pPr>
          </w:p>
        </w:tc>
      </w:tr>
    </w:tbl>
    <w:p w14:paraId="26848250" w14:textId="77777777" w:rsidR="003A4204" w:rsidRPr="00C23D53" w:rsidRDefault="003A4204" w:rsidP="003A4204">
      <w:pPr>
        <w:rPr>
          <w:sz w:val="24"/>
          <w:szCs w:val="24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802"/>
        <w:gridCol w:w="7796"/>
      </w:tblGrid>
      <w:tr w:rsidR="00C23D53" w:rsidRPr="00C23D53" w14:paraId="2F376B0B" w14:textId="77777777" w:rsidTr="003A4204">
        <w:trPr>
          <w:trHeight w:val="562"/>
        </w:trPr>
        <w:tc>
          <w:tcPr>
            <w:tcW w:w="10598" w:type="dxa"/>
            <w:gridSpan w:val="2"/>
          </w:tcPr>
          <w:p w14:paraId="4487F7BA" w14:textId="77777777" w:rsidR="003A4204" w:rsidRPr="00C23D53" w:rsidRDefault="00497634" w:rsidP="00130C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this exam you are permitted</w:t>
            </w:r>
            <w:r w:rsidR="003A4204" w:rsidRPr="00C23D53">
              <w:rPr>
                <w:b/>
                <w:sz w:val="24"/>
                <w:szCs w:val="24"/>
              </w:rPr>
              <w:t xml:space="preserve"> to use the following</w:t>
            </w:r>
          </w:p>
        </w:tc>
      </w:tr>
      <w:tr w:rsidR="00497634" w:rsidRPr="00C23D53" w14:paraId="577C604E" w14:textId="77777777" w:rsidTr="00497634">
        <w:trPr>
          <w:trHeight w:val="562"/>
        </w:trPr>
        <w:tc>
          <w:tcPr>
            <w:tcW w:w="2802" w:type="dxa"/>
          </w:tcPr>
          <w:p w14:paraId="7C1261FB" w14:textId="77777777" w:rsidR="00497634" w:rsidRPr="00C23D53" w:rsidRDefault="00497634" w:rsidP="00130C0B">
            <w:pPr>
              <w:rPr>
                <w:b/>
                <w:sz w:val="24"/>
                <w:szCs w:val="24"/>
              </w:rPr>
            </w:pPr>
            <w:r w:rsidRPr="00C23D53">
              <w:rPr>
                <w:b/>
                <w:sz w:val="24"/>
                <w:szCs w:val="24"/>
              </w:rPr>
              <w:t>Calculators</w:t>
            </w:r>
          </w:p>
        </w:tc>
        <w:tc>
          <w:tcPr>
            <w:tcW w:w="7796" w:type="dxa"/>
          </w:tcPr>
          <w:p w14:paraId="6845C3FB" w14:textId="7B8728FE" w:rsidR="00497634" w:rsidRPr="00C23D53" w:rsidRDefault="00497634" w:rsidP="005F4FB4">
            <w:pPr>
              <w:tabs>
                <w:tab w:val="left" w:pos="1200"/>
              </w:tabs>
              <w:rPr>
                <w:b/>
                <w:sz w:val="24"/>
                <w:szCs w:val="24"/>
              </w:rPr>
            </w:pPr>
          </w:p>
        </w:tc>
      </w:tr>
      <w:tr w:rsidR="00497634" w:rsidRPr="00C23D53" w14:paraId="643DE331" w14:textId="77777777" w:rsidTr="00497634">
        <w:trPr>
          <w:trHeight w:val="562"/>
        </w:trPr>
        <w:tc>
          <w:tcPr>
            <w:tcW w:w="2802" w:type="dxa"/>
          </w:tcPr>
          <w:p w14:paraId="59876E4B" w14:textId="77777777" w:rsidR="00497634" w:rsidRPr="00C23D53" w:rsidRDefault="00497634" w:rsidP="00130C0B">
            <w:pPr>
              <w:rPr>
                <w:b/>
                <w:sz w:val="24"/>
                <w:szCs w:val="24"/>
              </w:rPr>
            </w:pPr>
            <w:r w:rsidRPr="00C23D53">
              <w:rPr>
                <w:b/>
                <w:sz w:val="24"/>
                <w:szCs w:val="24"/>
              </w:rPr>
              <w:t>Books/Statutes</w:t>
            </w:r>
          </w:p>
        </w:tc>
        <w:tc>
          <w:tcPr>
            <w:tcW w:w="7796" w:type="dxa"/>
          </w:tcPr>
          <w:p w14:paraId="3B9F2AE8" w14:textId="0B3C9DA6" w:rsidR="00497634" w:rsidRPr="00C23D53" w:rsidRDefault="00497634" w:rsidP="004962DA">
            <w:pPr>
              <w:tabs>
                <w:tab w:val="left" w:pos="1200"/>
              </w:tabs>
              <w:rPr>
                <w:b/>
                <w:sz w:val="24"/>
                <w:szCs w:val="24"/>
              </w:rPr>
            </w:pPr>
          </w:p>
        </w:tc>
      </w:tr>
      <w:tr w:rsidR="00497634" w:rsidRPr="00C23D53" w14:paraId="5740AC85" w14:textId="77777777" w:rsidTr="00497634">
        <w:trPr>
          <w:trHeight w:val="570"/>
        </w:trPr>
        <w:tc>
          <w:tcPr>
            <w:tcW w:w="2802" w:type="dxa"/>
          </w:tcPr>
          <w:p w14:paraId="3541B1A2" w14:textId="77777777" w:rsidR="00497634" w:rsidRPr="003F415A" w:rsidRDefault="00B3010D" w:rsidP="00130C0B">
            <w:pPr>
              <w:rPr>
                <w:b/>
                <w:sz w:val="24"/>
                <w:szCs w:val="24"/>
              </w:rPr>
            </w:pPr>
            <w:r w:rsidRPr="003F415A">
              <w:rPr>
                <w:b/>
                <w:sz w:val="24"/>
                <w:szCs w:val="24"/>
              </w:rPr>
              <w:t>Additional S</w:t>
            </w:r>
            <w:r w:rsidR="00497634" w:rsidRPr="003F415A">
              <w:rPr>
                <w:b/>
                <w:sz w:val="24"/>
                <w:szCs w:val="24"/>
              </w:rPr>
              <w:t>tationery</w:t>
            </w:r>
          </w:p>
        </w:tc>
        <w:tc>
          <w:tcPr>
            <w:tcW w:w="7796" w:type="dxa"/>
          </w:tcPr>
          <w:p w14:paraId="34485DBB" w14:textId="2F78A912" w:rsidR="00497634" w:rsidRPr="003F415A" w:rsidRDefault="00497634" w:rsidP="00A320B6">
            <w:pPr>
              <w:tabs>
                <w:tab w:val="left" w:pos="1200"/>
              </w:tabs>
              <w:rPr>
                <w:b/>
                <w:sz w:val="24"/>
                <w:szCs w:val="24"/>
              </w:rPr>
            </w:pPr>
          </w:p>
        </w:tc>
      </w:tr>
    </w:tbl>
    <w:p w14:paraId="67273F22" w14:textId="77777777" w:rsidR="009D7B99" w:rsidRDefault="009D7B99" w:rsidP="003A4204"/>
    <w:p w14:paraId="67ADECDE" w14:textId="77777777" w:rsidR="009D7B99" w:rsidRDefault="009D7B99">
      <w:r>
        <w:br w:type="page"/>
      </w:r>
    </w:p>
    <w:p w14:paraId="08FB71C1" w14:textId="77777777" w:rsidR="00915216" w:rsidRDefault="00915216" w:rsidP="00497634">
      <w:pPr>
        <w:jc w:val="center"/>
        <w:rPr>
          <w:rFonts w:ascii="Trebuchet MS" w:hAnsi="Trebuchet MS"/>
          <w:sz w:val="24"/>
          <w:szCs w:val="24"/>
        </w:rPr>
      </w:pPr>
    </w:p>
    <w:p w14:paraId="3147BDD3" w14:textId="77777777" w:rsidR="00915216" w:rsidRDefault="00915216" w:rsidP="00497634">
      <w:pPr>
        <w:jc w:val="center"/>
        <w:rPr>
          <w:rFonts w:ascii="Trebuchet MS" w:hAnsi="Trebuchet MS"/>
          <w:sz w:val="24"/>
          <w:szCs w:val="24"/>
        </w:rPr>
      </w:pPr>
    </w:p>
    <w:p w14:paraId="284A10C9" w14:textId="77777777" w:rsidR="00915216" w:rsidRDefault="00915216" w:rsidP="00497634">
      <w:pPr>
        <w:jc w:val="center"/>
        <w:rPr>
          <w:rFonts w:ascii="Trebuchet MS" w:hAnsi="Trebuchet MS"/>
          <w:sz w:val="24"/>
          <w:szCs w:val="24"/>
        </w:rPr>
      </w:pPr>
    </w:p>
    <w:p w14:paraId="6F2913D6" w14:textId="77777777" w:rsidR="00D8693F" w:rsidRPr="0068653C" w:rsidRDefault="00D8693F" w:rsidP="00D8693F">
      <w:pPr>
        <w:pStyle w:val="ListParagraph"/>
        <w:rPr>
          <w:rFonts w:ascii="Trebuchet MS" w:hAnsi="Trebuchet MS" w:cs="Times New Roman"/>
          <w:b/>
          <w:sz w:val="32"/>
          <w:szCs w:val="32"/>
        </w:rPr>
      </w:pPr>
    </w:p>
    <w:p w14:paraId="675E30AE" w14:textId="77777777" w:rsidR="00C533D7" w:rsidRDefault="00C533D7" w:rsidP="00C533D7">
      <w:pPr>
        <w:pStyle w:val="ListParagraph"/>
        <w:numPr>
          <w:ilvl w:val="0"/>
          <w:numId w:val="13"/>
        </w:num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What functions does branding serve? In answering, please consider whether it is now an essential function of business.</w:t>
      </w:r>
    </w:p>
    <w:p w14:paraId="237E6991" w14:textId="77777777" w:rsidR="00C533D7" w:rsidRPr="00DE6E60" w:rsidRDefault="00C533D7" w:rsidP="00C533D7">
      <w:pPr>
        <w:pStyle w:val="ListParagraph"/>
        <w:rPr>
          <w:rFonts w:ascii="Trebuchet MS" w:hAnsi="Trebuchet MS" w:cs="Times New Roman"/>
          <w:sz w:val="24"/>
          <w:szCs w:val="24"/>
        </w:rPr>
      </w:pPr>
    </w:p>
    <w:p w14:paraId="43A497CC" w14:textId="77777777" w:rsidR="00C533D7" w:rsidRDefault="00C533D7" w:rsidP="00C533D7">
      <w:pPr>
        <w:pStyle w:val="ListParagraph"/>
        <w:numPr>
          <w:ilvl w:val="0"/>
          <w:numId w:val="13"/>
        </w:num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 xml:space="preserve">Explain and critically assess the concept of relationship marketing. </w:t>
      </w:r>
    </w:p>
    <w:p w14:paraId="1C6048D3" w14:textId="77777777" w:rsidR="00C533D7" w:rsidRPr="00A66FD9" w:rsidRDefault="00C533D7" w:rsidP="00C533D7">
      <w:pPr>
        <w:pStyle w:val="ListParagraph"/>
        <w:rPr>
          <w:rFonts w:ascii="Trebuchet MS" w:hAnsi="Trebuchet MS" w:cs="Times New Roman"/>
          <w:sz w:val="24"/>
          <w:szCs w:val="24"/>
        </w:rPr>
      </w:pPr>
    </w:p>
    <w:p w14:paraId="34D686B8" w14:textId="77777777" w:rsidR="00C533D7" w:rsidRDefault="00C533D7" w:rsidP="00C533D7">
      <w:pPr>
        <w:pStyle w:val="ListParagraph"/>
        <w:numPr>
          <w:ilvl w:val="0"/>
          <w:numId w:val="13"/>
        </w:num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What principles and concepts are especially important in an international marketing context? Using an example (or examples) may help you think through this question.</w:t>
      </w:r>
    </w:p>
    <w:p w14:paraId="24FAFFEF" w14:textId="77777777" w:rsidR="00C533D7" w:rsidRPr="00A66FD9" w:rsidRDefault="00C533D7" w:rsidP="00C533D7">
      <w:pPr>
        <w:pStyle w:val="ListParagraph"/>
        <w:rPr>
          <w:rFonts w:ascii="Trebuchet MS" w:hAnsi="Trebuchet MS" w:cs="Times New Roman"/>
          <w:sz w:val="24"/>
          <w:szCs w:val="24"/>
        </w:rPr>
      </w:pPr>
    </w:p>
    <w:p w14:paraId="4C394B6A" w14:textId="77777777" w:rsidR="00C533D7" w:rsidRDefault="00C533D7" w:rsidP="00C533D7">
      <w:pPr>
        <w:pStyle w:val="ListParagraph"/>
        <w:numPr>
          <w:ilvl w:val="0"/>
          <w:numId w:val="13"/>
        </w:num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What are the advantages and disadvantages of the marketing communications tools we discussed (public relations, advertising, personal sales, direct marketing, and promotions)?</w:t>
      </w:r>
    </w:p>
    <w:p w14:paraId="4D0F084F" w14:textId="77777777" w:rsidR="00C533D7" w:rsidRPr="00586911" w:rsidRDefault="00C533D7" w:rsidP="00C533D7">
      <w:pPr>
        <w:pStyle w:val="ListParagraph"/>
        <w:rPr>
          <w:rFonts w:ascii="Trebuchet MS" w:hAnsi="Trebuchet MS" w:cs="Times New Roman"/>
          <w:sz w:val="24"/>
          <w:szCs w:val="24"/>
        </w:rPr>
      </w:pPr>
    </w:p>
    <w:p w14:paraId="13CBDF82" w14:textId="77777777" w:rsidR="009E1367" w:rsidRDefault="00C533D7" w:rsidP="009E1367">
      <w:pPr>
        <w:pStyle w:val="ListParagraph"/>
        <w:numPr>
          <w:ilvl w:val="0"/>
          <w:numId w:val="13"/>
        </w:num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What are the ethical and political stakes involved in international marketing?</w:t>
      </w:r>
    </w:p>
    <w:p w14:paraId="2BD4BE67" w14:textId="77777777" w:rsidR="009E1367" w:rsidRPr="009E1367" w:rsidRDefault="009E1367" w:rsidP="009E1367">
      <w:pPr>
        <w:pStyle w:val="ListParagraph"/>
        <w:rPr>
          <w:rFonts w:ascii="Trebuchet MS" w:hAnsi="Trebuchet MS" w:cs="Times New Roman"/>
          <w:sz w:val="24"/>
          <w:szCs w:val="24"/>
        </w:rPr>
      </w:pPr>
    </w:p>
    <w:p w14:paraId="12AB9F2A" w14:textId="689C6C50" w:rsidR="009E1367" w:rsidRPr="009E1367" w:rsidRDefault="009E1367" w:rsidP="009E1367">
      <w:pPr>
        <w:pStyle w:val="ListParagraph"/>
        <w:rPr>
          <w:rFonts w:ascii="Trebuchet MS" w:hAnsi="Trebuchet MS" w:cs="Times New Roman"/>
          <w:b/>
          <w:sz w:val="24"/>
          <w:szCs w:val="24"/>
        </w:rPr>
      </w:pPr>
      <w:r w:rsidRPr="009E1367">
        <w:rPr>
          <w:rFonts w:ascii="Trebuchet MS" w:hAnsi="Trebuchet MS" w:cs="Times New Roman"/>
          <w:b/>
          <w:sz w:val="24"/>
          <w:szCs w:val="24"/>
        </w:rPr>
        <w:t xml:space="preserve">[I frequently also add the following to exam questions: </w:t>
      </w:r>
      <w:r w:rsidRPr="009E1367">
        <w:rPr>
          <w:rFonts w:ascii="Trebuchet MS" w:hAnsi="Trebuchet MS" w:cs="Times New Roman"/>
          <w:b/>
          <w:sz w:val="24"/>
          <w:szCs w:val="24"/>
        </w:rPr>
        <w:t>Please provide examples throughout to illustrate your understanding.</w:t>
      </w:r>
      <w:r w:rsidRPr="009E1367">
        <w:rPr>
          <w:rFonts w:ascii="Trebuchet MS" w:hAnsi="Trebuchet MS" w:cs="Times New Roman"/>
          <w:b/>
          <w:sz w:val="24"/>
          <w:szCs w:val="24"/>
        </w:rPr>
        <w:t>]</w:t>
      </w:r>
    </w:p>
    <w:p w14:paraId="0EE9D70A" w14:textId="5059735D" w:rsidR="009E1367" w:rsidRPr="009E1367" w:rsidRDefault="009E1367" w:rsidP="009E1367">
      <w:pPr>
        <w:rPr>
          <w:rFonts w:ascii="Trebuchet MS" w:hAnsi="Trebuchet MS" w:cs="Times New Roman"/>
          <w:sz w:val="24"/>
          <w:szCs w:val="24"/>
        </w:rPr>
      </w:pPr>
    </w:p>
    <w:p w14:paraId="33BFECC3" w14:textId="77777777" w:rsidR="00323345" w:rsidRDefault="00323345" w:rsidP="00497634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4AFE8446" w14:textId="77777777" w:rsidR="00497634" w:rsidRPr="00497634" w:rsidRDefault="00497634" w:rsidP="00497634">
      <w:pPr>
        <w:jc w:val="center"/>
        <w:rPr>
          <w:b/>
          <w:sz w:val="32"/>
          <w:szCs w:val="32"/>
        </w:rPr>
      </w:pPr>
      <w:r w:rsidRPr="00497634">
        <w:rPr>
          <w:b/>
          <w:sz w:val="32"/>
          <w:szCs w:val="32"/>
        </w:rPr>
        <w:t>END OF PAPER</w:t>
      </w:r>
    </w:p>
    <w:sectPr w:rsidR="00497634" w:rsidRPr="00497634" w:rsidSect="00D61296">
      <w:headerReference w:type="default" r:id="rId10"/>
      <w:footerReference w:type="default" r:id="rId1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D851B" w14:textId="77777777" w:rsidR="003A4204" w:rsidRDefault="003A4204" w:rsidP="003A4204">
      <w:pPr>
        <w:spacing w:after="0" w:line="240" w:lineRule="auto"/>
      </w:pPr>
      <w:r>
        <w:separator/>
      </w:r>
    </w:p>
  </w:endnote>
  <w:endnote w:type="continuationSeparator" w:id="0">
    <w:p w14:paraId="182067E3" w14:textId="77777777" w:rsidR="003A4204" w:rsidRDefault="003A4204" w:rsidP="003A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0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35441F" w14:textId="28DB35C2" w:rsidR="00D8693F" w:rsidRDefault="00D8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3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508AC" w14:textId="77777777" w:rsidR="003A4204" w:rsidRDefault="003A4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D06E7" w14:textId="77777777" w:rsidR="003A4204" w:rsidRDefault="003A4204" w:rsidP="003A4204">
      <w:pPr>
        <w:spacing w:after="0" w:line="240" w:lineRule="auto"/>
      </w:pPr>
      <w:r>
        <w:separator/>
      </w:r>
    </w:p>
  </w:footnote>
  <w:footnote w:type="continuationSeparator" w:id="0">
    <w:p w14:paraId="1625ABA7" w14:textId="77777777" w:rsidR="003A4204" w:rsidRDefault="003A4204" w:rsidP="003A4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31BB4" w14:textId="77777777" w:rsidR="008B3766" w:rsidRDefault="003A4204" w:rsidP="008B3766">
    <w:pPr>
      <w:pStyle w:val="Header"/>
      <w:tabs>
        <w:tab w:val="clear" w:pos="4513"/>
        <w:tab w:val="left" w:pos="3751"/>
        <w:tab w:val="center" w:pos="7513"/>
      </w:tabs>
    </w:pPr>
    <w:r>
      <w:tab/>
    </w:r>
  </w:p>
  <w:tbl>
    <w:tblPr>
      <w:tblStyle w:val="TableGrid"/>
      <w:tblW w:w="2832" w:type="dxa"/>
      <w:tblInd w:w="7621" w:type="dxa"/>
      <w:tblLook w:val="04A0" w:firstRow="1" w:lastRow="0" w:firstColumn="1" w:lastColumn="0" w:noHBand="0" w:noVBand="1"/>
    </w:tblPr>
    <w:tblGrid>
      <w:gridCol w:w="2832"/>
    </w:tblGrid>
    <w:tr w:rsidR="008B3766" w14:paraId="6A4179AE" w14:textId="77777777" w:rsidTr="008B3766">
      <w:trPr>
        <w:trHeight w:val="350"/>
      </w:trPr>
      <w:tc>
        <w:tcPr>
          <w:tcW w:w="2832" w:type="dxa"/>
        </w:tcPr>
        <w:p w14:paraId="6C0A829C" w14:textId="32E18A8A" w:rsidR="008B3766" w:rsidRPr="008B3766" w:rsidRDefault="00FB7936" w:rsidP="00586911">
          <w:pPr>
            <w:pStyle w:val="Header"/>
            <w:tabs>
              <w:tab w:val="clear" w:pos="4513"/>
              <w:tab w:val="left" w:pos="3751"/>
              <w:tab w:val="center" w:pos="7513"/>
            </w:tabs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MN</w:t>
          </w:r>
          <w:r w:rsidR="00A66FD9">
            <w:rPr>
              <w:b/>
              <w:sz w:val="32"/>
              <w:szCs w:val="32"/>
            </w:rPr>
            <w:t>21</w:t>
          </w:r>
          <w:r w:rsidR="00586911">
            <w:rPr>
              <w:b/>
              <w:sz w:val="32"/>
              <w:szCs w:val="32"/>
            </w:rPr>
            <w:t>12</w:t>
          </w:r>
        </w:p>
      </w:tc>
    </w:tr>
    <w:tr w:rsidR="008B3766" w14:paraId="1C05784D" w14:textId="77777777" w:rsidTr="008B3766">
      <w:trPr>
        <w:trHeight w:val="472"/>
      </w:trPr>
      <w:tc>
        <w:tcPr>
          <w:tcW w:w="2832" w:type="dxa"/>
          <w:vAlign w:val="center"/>
        </w:tcPr>
        <w:p w14:paraId="4BF5492F" w14:textId="5BBDAE80" w:rsidR="008B3766" w:rsidRPr="00915216" w:rsidRDefault="00586911" w:rsidP="00323345">
          <w:pPr>
            <w:pStyle w:val="Header"/>
            <w:tabs>
              <w:tab w:val="clear" w:pos="4513"/>
              <w:tab w:val="left" w:pos="3751"/>
              <w:tab w:val="center" w:pos="7513"/>
            </w:tabs>
            <w:jc w:val="center"/>
          </w:pPr>
          <w:r>
            <w:t>International Marketing Communications</w:t>
          </w:r>
        </w:p>
      </w:tc>
    </w:tr>
  </w:tbl>
  <w:p w14:paraId="18E4EEDA" w14:textId="77777777" w:rsidR="00C23D53" w:rsidRDefault="008B3766" w:rsidP="008B3766">
    <w:pPr>
      <w:pStyle w:val="Header"/>
      <w:tabs>
        <w:tab w:val="clear" w:pos="4513"/>
        <w:tab w:val="left" w:pos="3751"/>
        <w:tab w:val="center" w:pos="7513"/>
      </w:tabs>
    </w:pPr>
    <w:r>
      <w:tab/>
    </w:r>
  </w:p>
  <w:p w14:paraId="21ABE29C" w14:textId="77777777" w:rsidR="003A4204" w:rsidRDefault="003A4204" w:rsidP="00C23D53">
    <w:pPr>
      <w:pStyle w:val="Header"/>
      <w:tabs>
        <w:tab w:val="clear" w:pos="4513"/>
        <w:tab w:val="center" w:pos="751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53AB"/>
    <w:multiLevelType w:val="hybridMultilevel"/>
    <w:tmpl w:val="3D647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A2990"/>
    <w:multiLevelType w:val="hybridMultilevel"/>
    <w:tmpl w:val="704C8B24"/>
    <w:lvl w:ilvl="0" w:tplc="60FAB7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9EE9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1C0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26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AE09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745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C8E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45D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29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668DD"/>
    <w:multiLevelType w:val="hybridMultilevel"/>
    <w:tmpl w:val="5600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D360D"/>
    <w:multiLevelType w:val="hybridMultilevel"/>
    <w:tmpl w:val="86169732"/>
    <w:lvl w:ilvl="0" w:tplc="D568A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2F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1668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C8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2EA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7206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E67D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AF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92E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2A50F7"/>
    <w:multiLevelType w:val="hybridMultilevel"/>
    <w:tmpl w:val="7D50FC60"/>
    <w:lvl w:ilvl="0" w:tplc="2566FD98">
      <w:start w:val="1"/>
      <w:numFmt w:val="decimal"/>
      <w:lvlText w:val="%1)"/>
      <w:lvlJc w:val="left"/>
      <w:pPr>
        <w:ind w:left="720" w:hanging="360"/>
      </w:pPr>
      <w:rPr>
        <w:rFonts w:ascii="Trebuchet MS" w:hAnsi="Trebuchet MS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452C7"/>
    <w:multiLevelType w:val="hybridMultilevel"/>
    <w:tmpl w:val="EAB0E0EC"/>
    <w:lvl w:ilvl="0" w:tplc="25D49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9764A5"/>
    <w:multiLevelType w:val="hybridMultilevel"/>
    <w:tmpl w:val="770A4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A36CB"/>
    <w:multiLevelType w:val="hybridMultilevel"/>
    <w:tmpl w:val="C79098D8"/>
    <w:lvl w:ilvl="0" w:tplc="6C80D3B0">
      <w:start w:val="2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24B22"/>
    <w:multiLevelType w:val="hybridMultilevel"/>
    <w:tmpl w:val="2856C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04701"/>
    <w:multiLevelType w:val="hybridMultilevel"/>
    <w:tmpl w:val="80363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F2AF9"/>
    <w:multiLevelType w:val="hybridMultilevel"/>
    <w:tmpl w:val="B086A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C50AB"/>
    <w:multiLevelType w:val="hybridMultilevel"/>
    <w:tmpl w:val="CC52F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1085F"/>
    <w:multiLevelType w:val="hybridMultilevel"/>
    <w:tmpl w:val="8CA4F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0223D3"/>
    <w:multiLevelType w:val="hybridMultilevel"/>
    <w:tmpl w:val="F1ACF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4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04"/>
    <w:rsid w:val="00004130"/>
    <w:rsid w:val="00064BB6"/>
    <w:rsid w:val="000811EC"/>
    <w:rsid w:val="000B27EB"/>
    <w:rsid w:val="000D5978"/>
    <w:rsid w:val="0011142A"/>
    <w:rsid w:val="00174D50"/>
    <w:rsid w:val="001A12F5"/>
    <w:rsid w:val="001A4BE7"/>
    <w:rsid w:val="001B72E7"/>
    <w:rsid w:val="001D43AF"/>
    <w:rsid w:val="001E58FE"/>
    <w:rsid w:val="001E6238"/>
    <w:rsid w:val="00206053"/>
    <w:rsid w:val="002310E5"/>
    <w:rsid w:val="002340EA"/>
    <w:rsid w:val="00266320"/>
    <w:rsid w:val="00297288"/>
    <w:rsid w:val="002B2EF8"/>
    <w:rsid w:val="002C116C"/>
    <w:rsid w:val="003150B5"/>
    <w:rsid w:val="00322C75"/>
    <w:rsid w:val="00323345"/>
    <w:rsid w:val="00366D65"/>
    <w:rsid w:val="00396490"/>
    <w:rsid w:val="003A2F45"/>
    <w:rsid w:val="003A4204"/>
    <w:rsid w:val="003A64D5"/>
    <w:rsid w:val="003E3EC5"/>
    <w:rsid w:val="003F415A"/>
    <w:rsid w:val="00422153"/>
    <w:rsid w:val="00423B1B"/>
    <w:rsid w:val="00424FD3"/>
    <w:rsid w:val="00433B6F"/>
    <w:rsid w:val="00434B5B"/>
    <w:rsid w:val="00452824"/>
    <w:rsid w:val="004715C0"/>
    <w:rsid w:val="004962DA"/>
    <w:rsid w:val="00497634"/>
    <w:rsid w:val="004A5BB9"/>
    <w:rsid w:val="004B344B"/>
    <w:rsid w:val="004C31CD"/>
    <w:rsid w:val="004E101A"/>
    <w:rsid w:val="00531230"/>
    <w:rsid w:val="00586911"/>
    <w:rsid w:val="005E05EC"/>
    <w:rsid w:val="005E1DE3"/>
    <w:rsid w:val="005F4FB4"/>
    <w:rsid w:val="00631DB0"/>
    <w:rsid w:val="00633731"/>
    <w:rsid w:val="00652AD0"/>
    <w:rsid w:val="006840EC"/>
    <w:rsid w:val="0068653C"/>
    <w:rsid w:val="0069013D"/>
    <w:rsid w:val="006A45B3"/>
    <w:rsid w:val="006A4A0B"/>
    <w:rsid w:val="006B3538"/>
    <w:rsid w:val="006B4D4B"/>
    <w:rsid w:val="006E33FA"/>
    <w:rsid w:val="006E699C"/>
    <w:rsid w:val="00746720"/>
    <w:rsid w:val="00762D44"/>
    <w:rsid w:val="00800814"/>
    <w:rsid w:val="00815C9F"/>
    <w:rsid w:val="0082639F"/>
    <w:rsid w:val="00853C46"/>
    <w:rsid w:val="00891B8C"/>
    <w:rsid w:val="008B3766"/>
    <w:rsid w:val="008E1723"/>
    <w:rsid w:val="00915216"/>
    <w:rsid w:val="00953A05"/>
    <w:rsid w:val="009675A3"/>
    <w:rsid w:val="009713EB"/>
    <w:rsid w:val="009A7FAC"/>
    <w:rsid w:val="009C23F3"/>
    <w:rsid w:val="009D7520"/>
    <w:rsid w:val="009D7B99"/>
    <w:rsid w:val="009E1367"/>
    <w:rsid w:val="00A05A8A"/>
    <w:rsid w:val="00A226AF"/>
    <w:rsid w:val="00A320B6"/>
    <w:rsid w:val="00A66FD9"/>
    <w:rsid w:val="00A91B9F"/>
    <w:rsid w:val="00AB5EC8"/>
    <w:rsid w:val="00AE19B0"/>
    <w:rsid w:val="00AF09AB"/>
    <w:rsid w:val="00B3010D"/>
    <w:rsid w:val="00B570A2"/>
    <w:rsid w:val="00B75D1D"/>
    <w:rsid w:val="00B76902"/>
    <w:rsid w:val="00B879F7"/>
    <w:rsid w:val="00BD2F09"/>
    <w:rsid w:val="00BF5C39"/>
    <w:rsid w:val="00C04278"/>
    <w:rsid w:val="00C23D53"/>
    <w:rsid w:val="00C30B4B"/>
    <w:rsid w:val="00C533D7"/>
    <w:rsid w:val="00C62724"/>
    <w:rsid w:val="00CB3857"/>
    <w:rsid w:val="00CB5FDD"/>
    <w:rsid w:val="00CC6939"/>
    <w:rsid w:val="00D01E6C"/>
    <w:rsid w:val="00D228B9"/>
    <w:rsid w:val="00D22EE9"/>
    <w:rsid w:val="00D32978"/>
    <w:rsid w:val="00D3435B"/>
    <w:rsid w:val="00D46FB7"/>
    <w:rsid w:val="00D530B4"/>
    <w:rsid w:val="00D61296"/>
    <w:rsid w:val="00D76F8D"/>
    <w:rsid w:val="00D8693F"/>
    <w:rsid w:val="00D91B7A"/>
    <w:rsid w:val="00DD0DA4"/>
    <w:rsid w:val="00DE6E60"/>
    <w:rsid w:val="00E255F6"/>
    <w:rsid w:val="00E62884"/>
    <w:rsid w:val="00EA2E3A"/>
    <w:rsid w:val="00EC63B6"/>
    <w:rsid w:val="00F16F9A"/>
    <w:rsid w:val="00F234B7"/>
    <w:rsid w:val="00F23A2A"/>
    <w:rsid w:val="00F74F99"/>
    <w:rsid w:val="00FA0613"/>
    <w:rsid w:val="00FA30B9"/>
    <w:rsid w:val="00FB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7D53C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0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04"/>
  </w:style>
  <w:style w:type="paragraph" w:styleId="NoSpacing">
    <w:name w:val="No Spacing"/>
    <w:uiPriority w:val="1"/>
    <w:qFormat/>
    <w:rsid w:val="003A420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A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04"/>
  </w:style>
  <w:style w:type="paragraph" w:styleId="ListParagraph">
    <w:name w:val="List Paragraph"/>
    <w:basedOn w:val="Normal"/>
    <w:uiPriority w:val="34"/>
    <w:qFormat/>
    <w:rsid w:val="00497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3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74D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20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D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04"/>
  </w:style>
  <w:style w:type="paragraph" w:styleId="NoSpacing">
    <w:name w:val="No Spacing"/>
    <w:uiPriority w:val="1"/>
    <w:qFormat/>
    <w:rsid w:val="003A420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A4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04"/>
  </w:style>
  <w:style w:type="paragraph" w:styleId="ListParagraph">
    <w:name w:val="List Paragraph"/>
    <w:basedOn w:val="Normal"/>
    <w:uiPriority w:val="34"/>
    <w:qFormat/>
    <w:rsid w:val="00497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3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74D5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3AB0-D3CB-4628-8787-C841BE7C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208CD893.dotm</Template>
  <TotalTime>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sjh41</dc:creator>
  <cp:lastModifiedBy>me162</cp:lastModifiedBy>
  <cp:revision>4</cp:revision>
  <cp:lastPrinted>2013-11-14T16:33:00Z</cp:lastPrinted>
  <dcterms:created xsi:type="dcterms:W3CDTF">2015-03-24T16:00:00Z</dcterms:created>
  <dcterms:modified xsi:type="dcterms:W3CDTF">2015-03-24T16:03:00Z</dcterms:modified>
</cp:coreProperties>
</file>